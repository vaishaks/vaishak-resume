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BC" w:rsidRDefault="00841ED7" w:rsidP="00B875B4">
      <w:pPr>
        <w:pStyle w:val="ContactInfo"/>
        <w:jc w:val="lef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87C78" wp14:editId="4DCBEA0D">
                <wp:simplePos x="0" y="0"/>
                <wp:positionH relativeFrom="column">
                  <wp:posOffset>5134550</wp:posOffset>
                </wp:positionH>
                <wp:positionV relativeFrom="paragraph">
                  <wp:posOffset>-88265</wp:posOffset>
                </wp:positionV>
                <wp:extent cx="2125980" cy="1403985"/>
                <wp:effectExtent l="0" t="0" r="762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ED7" w:rsidRDefault="00841ED7" w:rsidP="00841ED7">
                            <w:pPr>
                              <w:pStyle w:val="ContactInfo"/>
                            </w:pPr>
                            <w:r>
                              <w:t>4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Year B.Tech student</w:t>
                            </w:r>
                          </w:p>
                          <w:p w:rsidR="00841ED7" w:rsidRDefault="00841ED7" w:rsidP="00841ED7">
                            <w:pPr>
                              <w:pStyle w:val="ContactInfo"/>
                            </w:pPr>
                            <w:r>
                              <w:t>Computer Science and Engineering</w:t>
                            </w:r>
                          </w:p>
                          <w:p w:rsidR="00841ED7" w:rsidRDefault="00841ED7" w:rsidP="00841ED7">
                            <w:pPr>
                              <w:pStyle w:val="ContactInfo"/>
                            </w:pPr>
                            <w:r>
                              <w:t>Manipal Institute of Technology</w:t>
                            </w:r>
                          </w:p>
                          <w:p w:rsidR="00841ED7" w:rsidRDefault="00A75214" w:rsidP="00841ED7">
                            <w:pPr>
                              <w:pStyle w:val="ContactInfo"/>
                            </w:pPr>
                            <w:sdt>
                              <w:sdtPr>
                                <w:alias w:val="Telephone"/>
                                <w:tag w:val="Telephone"/>
                                <w:id w:val="599758962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41ED7">
                                  <w:t>+91 9481753561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Style w:val="Emphasis"/>
                              </w:rPr>
                              <w:alias w:val="Email"/>
                              <w:tag w:val=""/>
                              <w:id w:val="1889536063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>
                              <w:rPr>
                                <w:rStyle w:val="Emphasis"/>
                              </w:rPr>
                            </w:sdtEndPr>
                            <w:sdtContent>
                              <w:p w:rsidR="00841ED7" w:rsidRDefault="00841ED7" w:rsidP="00841ED7">
                                <w:pPr>
                                  <w:pStyle w:val="ContactInfo"/>
                                  <w:rPr>
                                    <w:rStyle w:val="Emphasis"/>
                                  </w:rPr>
                                </w:pPr>
                                <w:r>
                                  <w:rPr>
                                    <w:rStyle w:val="Emphasis"/>
                                  </w:rPr>
                                  <w:t>vaishak93@gmail.com</w:t>
                                </w:r>
                              </w:p>
                            </w:sdtContent>
                          </w:sdt>
                          <w:p w:rsidR="00841ED7" w:rsidRDefault="00841ED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4.3pt;margin-top:-6.95pt;width:167.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" stroked="f">
                <v:textbox style="mso-fit-shape-to-text:t">
                  <w:txbxContent>
                    <w:p w:rsidR="00841ED7" w:rsidRDefault="00841ED7" w:rsidP="00841ED7">
                      <w:pPr>
                        <w:pStyle w:val="ContactInfo"/>
                      </w:pPr>
                      <w:r>
                        <w:t>4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t xml:space="preserve"> Year B.Tech student</w:t>
                      </w:r>
                    </w:p>
                    <w:p w:rsidR="00841ED7" w:rsidRDefault="00841ED7" w:rsidP="00841ED7">
                      <w:pPr>
                        <w:pStyle w:val="ContactInfo"/>
                      </w:pPr>
                      <w:r>
                        <w:t>Computer Science and Engineering</w:t>
                      </w:r>
                    </w:p>
                    <w:p w:rsidR="00841ED7" w:rsidRDefault="00841ED7" w:rsidP="00841ED7">
                      <w:pPr>
                        <w:pStyle w:val="ContactInfo"/>
                      </w:pPr>
                      <w:r>
                        <w:t>Manipal Institute of Technology</w:t>
                      </w:r>
                    </w:p>
                    <w:p w:rsidR="00841ED7" w:rsidRDefault="00A75214" w:rsidP="00841ED7">
                      <w:pPr>
                        <w:pStyle w:val="ContactInfo"/>
                      </w:pPr>
                      <w:sdt>
                        <w:sdtPr>
                          <w:alias w:val="Telephone"/>
                          <w:tag w:val="Telephone"/>
                          <w:id w:val="599758962"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r w:rsidR="00841ED7">
                            <w:t>+91 9481753561</w:t>
                          </w:r>
                        </w:sdtContent>
                      </w:sdt>
                    </w:p>
                    <w:sdt>
                      <w:sdtPr>
                        <w:rPr>
                          <w:rStyle w:val="Emphasis"/>
                        </w:rPr>
                        <w:alias w:val="Email"/>
                        <w:tag w:val=""/>
                        <w:id w:val="1889536063"/>
                        <w:dataBinding w:prefixMappings="xmlns:ns0='http://schemas.microsoft.com/office/2006/coverPageProps' " w:xpath="/ns0:CoverPageProperties[1]/ns0:CompanyEmail[1]" w:storeItemID="{55AF091B-3C7A-41E3-B477-F2FDAA23CFDA}"/>
                        <w:text/>
                      </w:sdtPr>
                      <w:sdtEndPr>
                        <w:rPr>
                          <w:rStyle w:val="Emphasis"/>
                        </w:rPr>
                      </w:sdtEndPr>
                      <w:sdtContent>
                        <w:p w:rsidR="00841ED7" w:rsidRDefault="00841ED7" w:rsidP="00841ED7">
                          <w:pPr>
                            <w:pStyle w:val="ContactInfo"/>
                            <w:rPr>
                              <w:rStyle w:val="Emphasis"/>
                            </w:rPr>
                          </w:pPr>
                          <w:r>
                            <w:rPr>
                              <w:rStyle w:val="Emphasis"/>
                            </w:rPr>
                            <w:t>vaishak93@gmail.com</w:t>
                          </w:r>
                        </w:p>
                      </w:sdtContent>
                    </w:sdt>
                    <w:p w:rsidR="00841ED7" w:rsidRDefault="00841ED7"/>
                  </w:txbxContent>
                </v:textbox>
              </v:shape>
            </w:pict>
          </mc:Fallback>
        </mc:AlternateContent>
      </w:r>
    </w:p>
    <w:p w:rsidR="002C42BC" w:rsidRDefault="00A75214">
      <w:pPr>
        <w:pStyle w:val="Name"/>
      </w:pPr>
      <w:sdt>
        <w:sdtPr>
          <w:alias w:val="Your Name"/>
          <w:tag w:val=""/>
          <w:id w:val="1197042864"/>
          <w:placeholder>
            <w:docPart w:val="DF0B991F2F6747F690B5B6AC32B7A84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E29E7">
            <w:rPr>
              <w:lang w:val="en-IN"/>
            </w:rPr>
            <w:t>Vaishak Salin</w:t>
          </w:r>
        </w:sdtContent>
      </w:sdt>
    </w:p>
    <w:p w:rsidR="00841ED7" w:rsidRPr="00841ED7" w:rsidRDefault="00841ED7" w:rsidP="00841ED7"/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01"/>
        <w:gridCol w:w="567"/>
        <w:gridCol w:w="4511"/>
        <w:gridCol w:w="4305"/>
      </w:tblGrid>
      <w:tr w:rsidR="00841ED7" w:rsidTr="008C5A78">
        <w:tc>
          <w:tcPr>
            <w:tcW w:w="1701" w:type="dxa"/>
          </w:tcPr>
          <w:p w:rsidR="00841ED7" w:rsidRDefault="00841ED7" w:rsidP="008C5A78">
            <w:pPr>
              <w:pStyle w:val="Heading1"/>
              <w:jc w:val="left"/>
            </w:pPr>
            <w:r>
              <w:t>Education</w:t>
            </w:r>
          </w:p>
        </w:tc>
        <w:tc>
          <w:tcPr>
            <w:tcW w:w="567" w:type="dxa"/>
          </w:tcPr>
          <w:p w:rsidR="00841ED7" w:rsidRDefault="00841ED7" w:rsidP="00A95F01"/>
        </w:tc>
        <w:tc>
          <w:tcPr>
            <w:tcW w:w="4511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</w:sdtPr>
                <w:sdtEndPr/>
                <w:sdtContent>
                  <w:p w:rsidR="00841ED7" w:rsidRDefault="00841ED7" w:rsidP="00A95F01">
                    <w:pPr>
                      <w:pStyle w:val="Heading2"/>
                    </w:pPr>
                    <w:r>
                      <w:t>Manipal Institute of technology</w:t>
                    </w:r>
                  </w:p>
                  <w:p w:rsidR="00841ED7" w:rsidRDefault="007C150D" w:rsidP="00A95F01">
                    <w:r>
                      <w:t>7</w:t>
                    </w:r>
                    <w:r w:rsidR="00841ED7" w:rsidRPr="00DD1025">
                      <w:rPr>
                        <w:vertAlign w:val="superscript"/>
                      </w:rPr>
                      <w:t>th</w:t>
                    </w:r>
                    <w:r w:rsidR="00841ED7">
                      <w:t xml:space="preserve"> Semester Computer Science and Engineering. CGPA 7.87/10</w:t>
                    </w:r>
                  </w:p>
                </w:sdtContent>
              </w:sdt>
            </w:sdtContent>
          </w:sdt>
        </w:tc>
        <w:tc>
          <w:tcPr>
            <w:tcW w:w="4305" w:type="dxa"/>
          </w:tcPr>
          <w:p w:rsidR="00841ED7" w:rsidRDefault="00841ED7" w:rsidP="00841ED7">
            <w:pPr>
              <w:pStyle w:val="Heading2"/>
            </w:pPr>
            <w:r>
              <w:t>Little rock indian school</w:t>
            </w:r>
          </w:p>
          <w:p w:rsidR="00841ED7" w:rsidRDefault="00841ED7" w:rsidP="00841ED7">
            <w:r>
              <w:t>12</w:t>
            </w:r>
            <w:r w:rsidRPr="00DD1025">
              <w:rPr>
                <w:vertAlign w:val="superscript"/>
              </w:rPr>
              <w:t>th</w:t>
            </w:r>
            <w:r>
              <w:t xml:space="preserve"> Standard CBSE. 94.6% </w:t>
            </w:r>
          </w:p>
          <w:p w:rsidR="00841ED7" w:rsidRDefault="00841ED7" w:rsidP="00841ED7">
            <w:r>
              <w:t>10</w:t>
            </w:r>
            <w:r>
              <w:rPr>
                <w:vertAlign w:val="superscript"/>
              </w:rPr>
              <w:t xml:space="preserve">th </w:t>
            </w:r>
            <w:r>
              <w:rPr>
                <w:rFonts w:eastAsiaTheme="minorEastAsia"/>
              </w:rPr>
              <w:t>Standard CBSE 93.4%</w:t>
            </w:r>
          </w:p>
        </w:tc>
      </w:tr>
      <w:tr w:rsidR="00841ED7" w:rsidTr="008C5A78">
        <w:tc>
          <w:tcPr>
            <w:tcW w:w="1701" w:type="dxa"/>
          </w:tcPr>
          <w:p w:rsidR="00841ED7" w:rsidRDefault="00841ED7" w:rsidP="008C5A78">
            <w:pPr>
              <w:pStyle w:val="Heading1"/>
              <w:jc w:val="left"/>
            </w:pPr>
            <w:r>
              <w:t>technical skills</w:t>
            </w:r>
          </w:p>
        </w:tc>
        <w:tc>
          <w:tcPr>
            <w:tcW w:w="567" w:type="dxa"/>
          </w:tcPr>
          <w:p w:rsidR="00841ED7" w:rsidRDefault="00841ED7"/>
        </w:tc>
        <w:tc>
          <w:tcPr>
            <w:tcW w:w="4511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221802691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</w:sdtPr>
                <w:sdtEndPr/>
                <w:sdtContent>
                  <w:sdt>
                    <w:sdtPr>
                      <w:rPr>
                        <w:rFonts w:asciiTheme="minorHAnsi" w:eastAsiaTheme="minorHAnsi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223295061"/>
                      <w:temporary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1436861535"/>
                        </w:sdtPr>
                        <w:sdtEndPr/>
                        <w:sdtContent>
                          <w:p w:rsidR="00841ED7" w:rsidRDefault="00841ED7" w:rsidP="00FE2042">
                            <w:pPr>
                              <w:pStyle w:val="Heading2"/>
                            </w:pPr>
                            <w:r>
                              <w:t>programming languages</w:t>
                            </w:r>
                          </w:p>
                          <w:p w:rsidR="00841ED7" w:rsidRDefault="00841ED7" w:rsidP="00FE2042">
                            <w:r>
                              <w:t>Javascript , TypeScript, Python, C++, C#, HTML5,  Java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  <w:tc>
          <w:tcPr>
            <w:tcW w:w="4305" w:type="dxa"/>
          </w:tcPr>
          <w:p w:rsidR="00841ED7" w:rsidRDefault="00841ED7" w:rsidP="00841ED7">
            <w:pPr>
              <w:pStyle w:val="Heading2"/>
            </w:pPr>
            <w:r>
              <w:t>Technical software</w:t>
            </w:r>
          </w:p>
          <w:p w:rsidR="00841ED7" w:rsidRDefault="00841ED7" w:rsidP="00841ED7">
            <w:r w:rsidRPr="00B875B4">
              <w:t>Visual Studi</w:t>
            </w:r>
            <w:r>
              <w:t xml:space="preserve">o 2013, Windows </w:t>
            </w:r>
            <w:r w:rsidRPr="00B875B4">
              <w:t>Application Development in WinJS, ASP.NET WebAPI, CreateJS, Entity-Framework, AngularJS, Foundation 5, SASS</w:t>
            </w:r>
            <w:r>
              <w:t>,</w:t>
            </w:r>
            <w:r w:rsidRPr="00B875B4">
              <w:t xml:space="preserve"> Git</w:t>
            </w:r>
            <w:r>
              <w:t xml:space="preserve"> VCS,</w:t>
            </w:r>
            <w:r w:rsidRPr="00B875B4">
              <w:t xml:space="preserve"> Microsoft Azure, Matlab, SciKit-Learn, OpenCL</w:t>
            </w:r>
          </w:p>
        </w:tc>
      </w:tr>
      <w:tr w:rsidR="00B875B4" w:rsidTr="008C5A78">
        <w:tc>
          <w:tcPr>
            <w:tcW w:w="1701" w:type="dxa"/>
          </w:tcPr>
          <w:p w:rsidR="00B875B4" w:rsidRDefault="00B875B4" w:rsidP="008C5A78">
            <w:pPr>
              <w:pStyle w:val="Heading1"/>
              <w:jc w:val="left"/>
            </w:pPr>
            <w:r>
              <w:t>Leadership and team skills</w:t>
            </w:r>
          </w:p>
        </w:tc>
        <w:tc>
          <w:tcPr>
            <w:tcW w:w="567" w:type="dxa"/>
          </w:tcPr>
          <w:p w:rsidR="00B875B4" w:rsidRDefault="00B875B4"/>
        </w:tc>
        <w:tc>
          <w:tcPr>
            <w:tcW w:w="8816" w:type="dxa"/>
            <w:gridSpan w:val="2"/>
          </w:tcPr>
          <w:sdt>
            <w:sdtPr>
              <w:rPr>
                <w:b/>
                <w:bCs/>
                <w:caps/>
              </w:rPr>
              <w:id w:val="-567646417"/>
              <w:temporary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</w:rPr>
                  <w:id w:val="-627936412"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8C5A78" w:rsidRPr="00B875B4" w:rsidRDefault="008C5A78" w:rsidP="008C5A78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0" w:after="0" w:line="300" w:lineRule="auto"/>
                      <w:jc w:val="both"/>
                    </w:pPr>
                    <w:r w:rsidRPr="00B875B4">
                      <w:t>Co-Event Head for the event “Code Golf” in Techtatva 2013</w:t>
                    </w:r>
                  </w:p>
                  <w:p w:rsidR="008C5A78" w:rsidRDefault="008C5A78" w:rsidP="008C5A78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0" w:after="0" w:line="300" w:lineRule="auto"/>
                      <w:jc w:val="both"/>
                    </w:pPr>
                    <w:r w:rsidRPr="00B875B4">
                      <w:t>Organizer for “Web” category in Revels 2012</w:t>
                    </w:r>
                    <w:r>
                      <w:t xml:space="preserve"> and for</w:t>
                    </w:r>
                    <w:r w:rsidRPr="00B875B4">
                      <w:t xml:space="preserve"> “Cryptoss” category in Techtatva 2012</w:t>
                    </w:r>
                  </w:p>
                  <w:p w:rsidR="00B875B4" w:rsidRPr="00B875B4" w:rsidRDefault="008C5A78" w:rsidP="008C5A78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 w:rsidRPr="00B875B4">
                      <w:t>Volunteer at Linux Users Group, Manipal</w:t>
                    </w:r>
                  </w:p>
                </w:sdtContent>
              </w:sdt>
            </w:sdtContent>
          </w:sdt>
        </w:tc>
      </w:tr>
      <w:tr w:rsidR="00B875B4" w:rsidTr="008C5A78">
        <w:tc>
          <w:tcPr>
            <w:tcW w:w="1701" w:type="dxa"/>
          </w:tcPr>
          <w:p w:rsidR="00B875B4" w:rsidRDefault="00B875B4" w:rsidP="008C5A78">
            <w:pPr>
              <w:pStyle w:val="Heading1"/>
              <w:jc w:val="left"/>
            </w:pPr>
            <w:r>
              <w:t>Internships</w:t>
            </w:r>
          </w:p>
        </w:tc>
        <w:tc>
          <w:tcPr>
            <w:tcW w:w="567" w:type="dxa"/>
          </w:tcPr>
          <w:p w:rsidR="00B875B4" w:rsidRDefault="00B875B4"/>
        </w:tc>
        <w:tc>
          <w:tcPr>
            <w:tcW w:w="8816" w:type="dxa"/>
            <w:gridSpan w:val="2"/>
          </w:tcPr>
          <w:p w:rsidR="00B875B4" w:rsidRPr="00B875B4" w:rsidRDefault="00B875B4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  <w:rPr>
                <w:b/>
              </w:rPr>
            </w:pPr>
            <w:r w:rsidRPr="00B875B4">
              <w:rPr>
                <w:b/>
              </w:rPr>
              <w:t>Microsoft IT, India</w:t>
            </w:r>
          </w:p>
          <w:p w:rsidR="00B875B4" w:rsidRPr="00B875B4" w:rsidRDefault="00B875B4" w:rsidP="00B875B4">
            <w:pPr>
              <w:pStyle w:val="ListParagraph"/>
              <w:numPr>
                <w:ilvl w:val="1"/>
                <w:numId w:val="3"/>
              </w:numPr>
              <w:spacing w:before="0" w:after="0" w:line="300" w:lineRule="auto"/>
              <w:jc w:val="both"/>
            </w:pPr>
            <w:r w:rsidRPr="00B875B4">
              <w:t>Migrated a service engineering dashboard application to TypeScript</w:t>
            </w:r>
          </w:p>
          <w:p w:rsidR="00B875B4" w:rsidRPr="00B875B4" w:rsidRDefault="00B875B4" w:rsidP="00B875B4">
            <w:pPr>
              <w:pStyle w:val="ListParagraph"/>
              <w:numPr>
                <w:ilvl w:val="1"/>
                <w:numId w:val="3"/>
              </w:numPr>
              <w:spacing w:before="0" w:after="0" w:line="300" w:lineRule="auto"/>
              <w:jc w:val="both"/>
            </w:pPr>
            <w:r w:rsidRPr="00B875B4">
              <w:t>10x improvement in response time of the app by caching</w:t>
            </w:r>
          </w:p>
          <w:p w:rsidR="00B875B4" w:rsidRPr="00B875B4" w:rsidRDefault="00B875B4" w:rsidP="00B875B4">
            <w:pPr>
              <w:pStyle w:val="ListParagraph"/>
              <w:numPr>
                <w:ilvl w:val="1"/>
                <w:numId w:val="3"/>
              </w:numPr>
              <w:spacing w:before="0" w:after="0" w:line="300" w:lineRule="auto"/>
              <w:jc w:val="both"/>
              <w:rPr>
                <w:rFonts w:ascii="Segoe UI" w:hAnsi="Segoe UI" w:cs="Segoe UI"/>
                <w:b/>
              </w:rPr>
            </w:pPr>
            <w:r w:rsidRPr="00B875B4">
              <w:t xml:space="preserve">Built a Battleship game for </w:t>
            </w:r>
            <w:r w:rsidR="00996B86">
              <w:t>‘</w:t>
            </w:r>
            <w:r w:rsidRPr="00B875B4">
              <w:t>Project Ripple</w:t>
            </w:r>
            <w:r w:rsidR="00996B86">
              <w:t>’</w:t>
            </w:r>
            <w:r w:rsidRPr="00B875B4">
              <w:t xml:space="preserve"> as a stretch project</w:t>
            </w:r>
          </w:p>
        </w:tc>
      </w:tr>
      <w:tr w:rsidR="009A31BB" w:rsidTr="008C5A78">
        <w:tc>
          <w:tcPr>
            <w:tcW w:w="1701" w:type="dxa"/>
          </w:tcPr>
          <w:p w:rsidR="009A31BB" w:rsidRDefault="007A19C8" w:rsidP="008C5A78">
            <w:pPr>
              <w:pStyle w:val="Heading1"/>
              <w:jc w:val="left"/>
            </w:pPr>
            <w:r>
              <w:t>projects</w:t>
            </w:r>
          </w:p>
        </w:tc>
        <w:tc>
          <w:tcPr>
            <w:tcW w:w="567" w:type="dxa"/>
          </w:tcPr>
          <w:p w:rsidR="009A31BB" w:rsidRDefault="009A31BB"/>
        </w:tc>
        <w:tc>
          <w:tcPr>
            <w:tcW w:w="8816" w:type="dxa"/>
            <w:gridSpan w:val="2"/>
          </w:tcPr>
          <w:p w:rsidR="00B875B4" w:rsidRPr="00B875B4" w:rsidRDefault="00B875B4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B875B4">
              <w:rPr>
                <w:b/>
              </w:rPr>
              <w:t>Bunkmate:</w:t>
            </w:r>
            <w:r w:rsidRPr="00B875B4">
              <w:t xml:space="preserve"> A simple Windows phone application that helps you keep track of your attendance in college</w:t>
            </w:r>
          </w:p>
          <w:p w:rsidR="007A19C8" w:rsidRDefault="00B875B4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B875B4">
              <w:rPr>
                <w:b/>
              </w:rPr>
              <w:t>Peptide Status Detection:</w:t>
            </w:r>
            <w:r w:rsidRPr="00B875B4">
              <w:t xml:space="preserve"> A machine learning classifier that classifies a protein sequence as either amyloidogenic or non-amyloidogenic.</w:t>
            </w:r>
          </w:p>
        </w:tc>
      </w:tr>
      <w:tr w:rsidR="008E1516" w:rsidTr="008C5A78">
        <w:tc>
          <w:tcPr>
            <w:tcW w:w="1701" w:type="dxa"/>
          </w:tcPr>
          <w:p w:rsidR="008E1516" w:rsidRDefault="008E1516" w:rsidP="008C5A78">
            <w:pPr>
              <w:pStyle w:val="Heading1"/>
              <w:jc w:val="left"/>
            </w:pPr>
            <w:r>
              <w:t>Paper presentation</w:t>
            </w:r>
          </w:p>
        </w:tc>
        <w:tc>
          <w:tcPr>
            <w:tcW w:w="567" w:type="dxa"/>
          </w:tcPr>
          <w:p w:rsidR="008E1516" w:rsidRDefault="008E1516"/>
        </w:tc>
        <w:tc>
          <w:tcPr>
            <w:tcW w:w="8816" w:type="dxa"/>
            <w:gridSpan w:val="2"/>
          </w:tcPr>
          <w:p w:rsidR="008E1516" w:rsidRPr="00B875B4" w:rsidRDefault="008E1516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  <w:rPr>
                <w:b/>
              </w:rPr>
            </w:pPr>
            <w:r w:rsidRPr="008E1516">
              <w:t xml:space="preserve">Vaishak Salin, Vishal Krishna, Dhawal Joharapurkar, </w:t>
            </w:r>
            <w:r w:rsidRPr="008E1516">
              <w:rPr>
                <w:b/>
              </w:rPr>
              <w:t>“Craigslist Post Classifier: Identifying the category of a Craigslist post”</w:t>
            </w:r>
            <w:r w:rsidRPr="008E1516">
              <w:t xml:space="preserve"> at IEEE Student Branch, Manipal -February, 2014. (Adjudged Best Paper)</w:t>
            </w:r>
          </w:p>
        </w:tc>
      </w:tr>
      <w:tr w:rsidR="008E1516" w:rsidTr="008C5A78">
        <w:tc>
          <w:tcPr>
            <w:tcW w:w="1701" w:type="dxa"/>
          </w:tcPr>
          <w:p w:rsidR="008E1516" w:rsidRDefault="008E1516" w:rsidP="008C5A78">
            <w:pPr>
              <w:pStyle w:val="Heading1"/>
              <w:jc w:val="left"/>
            </w:pPr>
            <w:r>
              <w:t>Online courses</w:t>
            </w:r>
          </w:p>
        </w:tc>
        <w:tc>
          <w:tcPr>
            <w:tcW w:w="567" w:type="dxa"/>
          </w:tcPr>
          <w:p w:rsidR="008E1516" w:rsidRDefault="008E1516"/>
        </w:tc>
        <w:tc>
          <w:tcPr>
            <w:tcW w:w="8816" w:type="dxa"/>
            <w:gridSpan w:val="2"/>
          </w:tcPr>
          <w:p w:rsidR="00841ED7" w:rsidRDefault="00FA302E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>
              <w:t>Stanford Machine Learning</w:t>
            </w:r>
            <w:bookmarkStart w:id="0" w:name="_GoBack"/>
            <w:bookmarkEnd w:id="0"/>
          </w:p>
          <w:p w:rsidR="00841ED7" w:rsidRDefault="00FA302E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>
              <w:t>Stanford Startup Engineering</w:t>
            </w:r>
          </w:p>
          <w:p w:rsidR="008E1516" w:rsidRPr="008E1516" w:rsidRDefault="008E1516" w:rsidP="00B875B4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8E1516">
              <w:t xml:space="preserve">Stanford </w:t>
            </w:r>
            <w:r w:rsidR="001C173F">
              <w:t>Algorithms</w:t>
            </w:r>
          </w:p>
        </w:tc>
      </w:tr>
      <w:tr w:rsidR="008E1516" w:rsidTr="008C5A78">
        <w:tc>
          <w:tcPr>
            <w:tcW w:w="1701" w:type="dxa"/>
          </w:tcPr>
          <w:p w:rsidR="008E1516" w:rsidRDefault="008E1516" w:rsidP="008C5A78">
            <w:pPr>
              <w:pStyle w:val="Heading1"/>
              <w:jc w:val="left"/>
            </w:pPr>
            <w:r>
              <w:t>Workshops</w:t>
            </w:r>
          </w:p>
        </w:tc>
        <w:tc>
          <w:tcPr>
            <w:tcW w:w="567" w:type="dxa"/>
          </w:tcPr>
          <w:p w:rsidR="008E1516" w:rsidRDefault="008E1516"/>
        </w:tc>
        <w:tc>
          <w:tcPr>
            <w:tcW w:w="8816" w:type="dxa"/>
            <w:gridSpan w:val="2"/>
          </w:tcPr>
          <w:p w:rsidR="00841ED7" w:rsidRPr="00841ED7" w:rsidRDefault="008E1516" w:rsidP="001C173F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8E1516">
              <w:t xml:space="preserve">Summer School at </w:t>
            </w:r>
            <w:r w:rsidRPr="008E1516">
              <w:rPr>
                <w:b/>
              </w:rPr>
              <w:t>IISc Bangalore</w:t>
            </w:r>
          </w:p>
          <w:p w:rsidR="008E1516" w:rsidRPr="008E1516" w:rsidRDefault="008E1516" w:rsidP="001C173F">
            <w:pPr>
              <w:pStyle w:val="ListParagraph"/>
              <w:numPr>
                <w:ilvl w:val="0"/>
                <w:numId w:val="3"/>
              </w:numPr>
              <w:spacing w:before="0" w:after="0" w:line="300" w:lineRule="auto"/>
              <w:jc w:val="both"/>
            </w:pPr>
            <w:r w:rsidRPr="008E1516">
              <w:t xml:space="preserve">Workshop on Trends in </w:t>
            </w:r>
            <w:r w:rsidR="00376573">
              <w:rPr>
                <w:b/>
              </w:rPr>
              <w:t>data analytics</w:t>
            </w:r>
          </w:p>
        </w:tc>
      </w:tr>
      <w:tr w:rsidR="009A31BB" w:rsidTr="008C5A78">
        <w:tc>
          <w:tcPr>
            <w:tcW w:w="1701" w:type="dxa"/>
          </w:tcPr>
          <w:p w:rsidR="009A31BB" w:rsidRDefault="009A31BB" w:rsidP="008C5A78">
            <w:pPr>
              <w:pStyle w:val="Heading1"/>
              <w:jc w:val="left"/>
            </w:pPr>
            <w:r>
              <w:t>References</w:t>
            </w:r>
          </w:p>
        </w:tc>
        <w:tc>
          <w:tcPr>
            <w:tcW w:w="567" w:type="dxa"/>
          </w:tcPr>
          <w:p w:rsidR="009A31BB" w:rsidRDefault="009A31BB"/>
        </w:tc>
        <w:tc>
          <w:tcPr>
            <w:tcW w:w="8816" w:type="dxa"/>
            <w:gridSpan w:val="2"/>
          </w:tcPr>
          <w:sdt>
            <w:sdtPr>
              <w:id w:val="127599841"/>
            </w:sdtPr>
            <w:sdtEndPr/>
            <w:sdtContent>
              <w:sdt>
                <w:sdtPr>
                  <w:id w:val="1915356516"/>
                </w:sdtPr>
                <w:sdtEndPr/>
                <w:sdtContent>
                  <w:p w:rsidR="008C5A78" w:rsidRDefault="008E1516" w:rsidP="00EC42AE">
                    <w:pPr>
                      <w:pStyle w:val="ResumeText"/>
                      <w:rPr>
                        <w:b/>
                      </w:rPr>
                    </w:pPr>
                    <w:r w:rsidRPr="008E1516">
                      <w:rPr>
                        <w:b/>
                      </w:rPr>
                      <w:t xml:space="preserve">Prof. Smitha Sunil Kumar Nair, </w:t>
                    </w:r>
                    <w:r w:rsidR="003E2D0C">
                      <w:rPr>
                        <w:b/>
                      </w:rPr>
                      <w:t xml:space="preserve"> </w:t>
                    </w:r>
                  </w:p>
                  <w:p w:rsidR="003E2D0C" w:rsidRPr="003E2D0C" w:rsidRDefault="003E2D0C" w:rsidP="00EC42AE">
                    <w:pPr>
                      <w:pStyle w:val="ResumeText"/>
                      <w:rPr>
                        <w:b/>
                      </w:rPr>
                    </w:pPr>
                    <w:r>
                      <w:t xml:space="preserve">CSE department, </w:t>
                    </w:r>
                    <w:r w:rsidR="008E1516" w:rsidRPr="008E1516">
                      <w:t>MIT Manipal</w:t>
                    </w:r>
                    <w:r w:rsidR="008E1516">
                      <w:t xml:space="preserve"> </w:t>
                    </w:r>
                    <w:r w:rsidR="009A31BB">
                      <w:t>Technology</w:t>
                    </w:r>
                  </w:p>
                  <w:sdt>
                    <w:sdtPr>
                      <w:id w:val="960461778"/>
                    </w:sdtPr>
                    <w:sdtEndPr/>
                    <w:sdtContent>
                      <w:p w:rsidR="008C5A78" w:rsidRDefault="003E2D0C" w:rsidP="00EC42AE">
                        <w:pPr>
                          <w:pStyle w:val="ResumeTex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Bhargav Krishna</w:t>
                        </w:r>
                        <w:r w:rsidRPr="008E1516">
                          <w:rPr>
                            <w:b/>
                          </w:rPr>
                          <w:t>,</w:t>
                        </w:r>
                      </w:p>
                      <w:p w:rsidR="009A31BB" w:rsidRPr="003E2D0C" w:rsidRDefault="003E2D0C" w:rsidP="00EC42AE">
                        <w:pPr>
                          <w:pStyle w:val="ResumeText"/>
                          <w:rPr>
                            <w:b/>
                          </w:rPr>
                        </w:pPr>
                        <w:r w:rsidRPr="008E1516">
                          <w:rPr>
                            <w:b/>
                          </w:rPr>
                          <w:t xml:space="preserve"> </w:t>
                        </w:r>
                        <w:r w:rsidR="00117909">
                          <w:t>UI &amp; UX, Designer and Developer at Microsoft</w:t>
                        </w:r>
                      </w:p>
                    </w:sdtContent>
                  </w:sdt>
                </w:sdtContent>
              </w:sdt>
            </w:sdtContent>
          </w:sdt>
        </w:tc>
      </w:tr>
    </w:tbl>
    <w:p w:rsidR="003C1BE6" w:rsidRPr="00AB3FB7" w:rsidRDefault="003C1BE6">
      <w:pPr>
        <w:spacing w:line="160" w:lineRule="exact"/>
        <w:rPr>
          <w:sz w:val="16"/>
          <w:szCs w:val="16"/>
        </w:rPr>
      </w:pPr>
    </w:p>
    <w:sectPr w:rsidR="003C1BE6" w:rsidRPr="00AB3FB7" w:rsidSect="00AB3FB7">
      <w:footerReference w:type="default" r:id="rId11"/>
      <w:pgSz w:w="12240" w:h="15840" w:code="1"/>
      <w:pgMar w:top="397" w:right="578" w:bottom="397" w:left="57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214" w:rsidRDefault="00A75214">
      <w:pPr>
        <w:spacing w:before="0" w:after="0" w:line="240" w:lineRule="auto"/>
      </w:pPr>
      <w:r>
        <w:separator/>
      </w:r>
    </w:p>
  </w:endnote>
  <w:endnote w:type="continuationSeparator" w:id="0">
    <w:p w:rsidR="00A75214" w:rsidRDefault="00A752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2BC" w:rsidRDefault="002C42BC" w:rsidP="003800CC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214" w:rsidRDefault="00A75214">
      <w:pPr>
        <w:spacing w:before="0" w:after="0" w:line="240" w:lineRule="auto"/>
      </w:pPr>
      <w:r>
        <w:separator/>
      </w:r>
    </w:p>
  </w:footnote>
  <w:footnote w:type="continuationSeparator" w:id="0">
    <w:p w:rsidR="00A75214" w:rsidRDefault="00A7521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B3E04"/>
    <w:multiLevelType w:val="hybridMultilevel"/>
    <w:tmpl w:val="B3A2F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F1718"/>
    <w:multiLevelType w:val="hybridMultilevel"/>
    <w:tmpl w:val="7D1C3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33991"/>
    <w:multiLevelType w:val="hybridMultilevel"/>
    <w:tmpl w:val="8466C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A912CC"/>
    <w:multiLevelType w:val="hybridMultilevel"/>
    <w:tmpl w:val="58566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0C3A65"/>
    <w:multiLevelType w:val="hybridMultilevel"/>
    <w:tmpl w:val="E3FA9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9D0"/>
    <w:rsid w:val="000C634B"/>
    <w:rsid w:val="00117909"/>
    <w:rsid w:val="00186212"/>
    <w:rsid w:val="001B6D39"/>
    <w:rsid w:val="001C173F"/>
    <w:rsid w:val="001E0CF5"/>
    <w:rsid w:val="002277F7"/>
    <w:rsid w:val="00250AA3"/>
    <w:rsid w:val="00273E15"/>
    <w:rsid w:val="002C42BC"/>
    <w:rsid w:val="002F552D"/>
    <w:rsid w:val="003563C3"/>
    <w:rsid w:val="00357642"/>
    <w:rsid w:val="00376573"/>
    <w:rsid w:val="003800CC"/>
    <w:rsid w:val="003C1BE6"/>
    <w:rsid w:val="003E2D0C"/>
    <w:rsid w:val="00414819"/>
    <w:rsid w:val="004501FB"/>
    <w:rsid w:val="00453799"/>
    <w:rsid w:val="00584879"/>
    <w:rsid w:val="006330DA"/>
    <w:rsid w:val="006B59C9"/>
    <w:rsid w:val="00722B79"/>
    <w:rsid w:val="007A19C8"/>
    <w:rsid w:val="007C150D"/>
    <w:rsid w:val="007D1DEF"/>
    <w:rsid w:val="007D6FD0"/>
    <w:rsid w:val="00841ED7"/>
    <w:rsid w:val="008C5A78"/>
    <w:rsid w:val="008E1516"/>
    <w:rsid w:val="00996B86"/>
    <w:rsid w:val="009A31BB"/>
    <w:rsid w:val="009E29E7"/>
    <w:rsid w:val="00A049D0"/>
    <w:rsid w:val="00A75214"/>
    <w:rsid w:val="00AB3FB7"/>
    <w:rsid w:val="00B875B4"/>
    <w:rsid w:val="00BC1EBD"/>
    <w:rsid w:val="00CB0A24"/>
    <w:rsid w:val="00CE33F2"/>
    <w:rsid w:val="00D71327"/>
    <w:rsid w:val="00DD1025"/>
    <w:rsid w:val="00E21E75"/>
    <w:rsid w:val="00E363F1"/>
    <w:rsid w:val="00E93F3D"/>
    <w:rsid w:val="00EA603A"/>
    <w:rsid w:val="00EC42AE"/>
    <w:rsid w:val="00FA302E"/>
    <w:rsid w:val="00FA678E"/>
    <w:rsid w:val="00FE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9D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9D0"/>
    <w:rPr>
      <w:rFonts w:ascii="Tahoma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qFormat/>
    <w:rsid w:val="009A31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9D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9D0"/>
    <w:rPr>
      <w:rFonts w:ascii="Tahoma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qFormat/>
    <w:rsid w:val="009A3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TS1028350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0B991F2F6747F690B5B6AC32B7A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A6E4D-9C68-4BF1-A34E-24CEFE6309A4}"/>
      </w:docPartPr>
      <w:docPartBody>
        <w:p w:rsidR="00036F14" w:rsidRDefault="004B02BF">
          <w:pPr>
            <w:pStyle w:val="DF0B991F2F6747F690B5B6AC32B7A84C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8FC"/>
    <w:rsid w:val="00036F14"/>
    <w:rsid w:val="00154DDA"/>
    <w:rsid w:val="00177A4B"/>
    <w:rsid w:val="004B02BF"/>
    <w:rsid w:val="004B3C2A"/>
    <w:rsid w:val="007C5489"/>
    <w:rsid w:val="008076E2"/>
    <w:rsid w:val="008D0A3B"/>
    <w:rsid w:val="00944427"/>
    <w:rsid w:val="00B35A4A"/>
    <w:rsid w:val="00C108FC"/>
    <w:rsid w:val="00D837CD"/>
    <w:rsid w:val="00DC0107"/>
    <w:rsid w:val="00E43375"/>
    <w:rsid w:val="00E7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C1AD257A904DF683E27CF4169E7F1C">
    <w:name w:val="E0C1AD257A904DF683E27CF4169E7F1C"/>
  </w:style>
  <w:style w:type="paragraph" w:customStyle="1" w:styleId="216D77B905014B71A8046F01ECD456EF">
    <w:name w:val="216D77B905014B71A8046F01ECD456EF"/>
  </w:style>
  <w:style w:type="paragraph" w:customStyle="1" w:styleId="7578E95E6D4B4DA2B1DD1538A6617DCE">
    <w:name w:val="7578E95E6D4B4DA2B1DD1538A6617DCE"/>
  </w:style>
  <w:style w:type="paragraph" w:customStyle="1" w:styleId="95EAD18698694A9CA0FA97219404D040">
    <w:name w:val="95EAD18698694A9CA0FA97219404D040"/>
  </w:style>
  <w:style w:type="character" w:styleId="Emphasis">
    <w:name w:val="Emphasis"/>
    <w:basedOn w:val="DefaultParagraphFont"/>
    <w:uiPriority w:val="2"/>
    <w:unhideWhenUsed/>
    <w:qFormat/>
    <w:rsid w:val="004B3C2A"/>
    <w:rPr>
      <w:color w:val="4F81BD" w:themeColor="accent1"/>
    </w:rPr>
  </w:style>
  <w:style w:type="paragraph" w:customStyle="1" w:styleId="4A2766545EA34AA48E0239F6E4A39775">
    <w:name w:val="4A2766545EA34AA48E0239F6E4A39775"/>
  </w:style>
  <w:style w:type="paragraph" w:customStyle="1" w:styleId="DF0B991F2F6747F690B5B6AC32B7A84C">
    <w:name w:val="DF0B991F2F6747F690B5B6AC32B7A84C"/>
  </w:style>
  <w:style w:type="paragraph" w:customStyle="1" w:styleId="BD5C576C289C4CD88D65A4236710A4E8">
    <w:name w:val="BD5C576C289C4CD88D65A4236710A4E8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CC3D6241C90543898ACAD3B67D14A765">
    <w:name w:val="CC3D6241C90543898ACAD3B67D14A765"/>
  </w:style>
  <w:style w:type="character" w:styleId="PlaceholderText">
    <w:name w:val="Placeholder Text"/>
    <w:basedOn w:val="DefaultParagraphFont"/>
    <w:uiPriority w:val="99"/>
    <w:semiHidden/>
    <w:rsid w:val="004B3C2A"/>
    <w:rPr>
      <w:color w:val="808080"/>
    </w:rPr>
  </w:style>
  <w:style w:type="paragraph" w:customStyle="1" w:styleId="4956B06C1ECB49E1B25F55E19DB9523F">
    <w:name w:val="4956B06C1ECB49E1B25F55E19DB9523F"/>
  </w:style>
  <w:style w:type="paragraph" w:customStyle="1" w:styleId="B9EAF783254B4A97A59DD98F2A36449F">
    <w:name w:val="B9EAF783254B4A97A59DD98F2A36449F"/>
  </w:style>
  <w:style w:type="paragraph" w:customStyle="1" w:styleId="4E177043FCA84C8888B543B7EB177BB6">
    <w:name w:val="4E177043FCA84C8888B543B7EB177BB6"/>
  </w:style>
  <w:style w:type="paragraph" w:customStyle="1" w:styleId="DBDCD12D762E4DB6A2B0A58226A1AF3D">
    <w:name w:val="DBDCD12D762E4DB6A2B0A58226A1AF3D"/>
  </w:style>
  <w:style w:type="paragraph" w:customStyle="1" w:styleId="6DEFD09941C642B7BC5F2CDF4B7B32DD">
    <w:name w:val="6DEFD09941C642B7BC5F2CDF4B7B32DD"/>
  </w:style>
  <w:style w:type="paragraph" w:customStyle="1" w:styleId="C50468D80DE74C26BF1845BCF05E6747">
    <w:name w:val="C50468D80DE74C26BF1845BCF05E6747"/>
  </w:style>
  <w:style w:type="paragraph" w:customStyle="1" w:styleId="7A88627704B94026B0EBFD4BB6CF3B31">
    <w:name w:val="7A88627704B94026B0EBFD4BB6CF3B31"/>
  </w:style>
  <w:style w:type="paragraph" w:customStyle="1" w:styleId="A072CAD6CFEC45758A358CFDFF2A8C97">
    <w:name w:val="A072CAD6CFEC45758A358CFDFF2A8C97"/>
  </w:style>
  <w:style w:type="paragraph" w:customStyle="1" w:styleId="4334D525538747C89BB115ADFAA2F779">
    <w:name w:val="4334D525538747C89BB115ADFAA2F779"/>
  </w:style>
  <w:style w:type="paragraph" w:customStyle="1" w:styleId="F33AE7ED17904CF09DD904098CC6BB68">
    <w:name w:val="F33AE7ED17904CF09DD904098CC6BB68"/>
  </w:style>
  <w:style w:type="paragraph" w:customStyle="1" w:styleId="E5CED3271E05492C83E899C9C2649258">
    <w:name w:val="E5CED3271E05492C83E899C9C2649258"/>
  </w:style>
  <w:style w:type="paragraph" w:customStyle="1" w:styleId="C4C6A1EC02BA4050A2B433EF584D5F15">
    <w:name w:val="C4C6A1EC02BA4050A2B433EF584D5F15"/>
    <w:rsid w:val="00C108FC"/>
  </w:style>
  <w:style w:type="paragraph" w:customStyle="1" w:styleId="2FFE4993A6A3491EA7674F5E1EA61C69">
    <w:name w:val="2FFE4993A6A3491EA7674F5E1EA61C69"/>
    <w:rsid w:val="00C108FC"/>
  </w:style>
  <w:style w:type="paragraph" w:customStyle="1" w:styleId="D9CACC0D347B4360A8422DF86923A9CD">
    <w:name w:val="D9CACC0D347B4360A8422DF86923A9CD"/>
    <w:rsid w:val="00C108FC"/>
  </w:style>
  <w:style w:type="paragraph" w:customStyle="1" w:styleId="8352627FCCB746F8B5316DC7A9470F6F">
    <w:name w:val="8352627FCCB746F8B5316DC7A9470F6F"/>
    <w:rsid w:val="00C108FC"/>
  </w:style>
  <w:style w:type="paragraph" w:customStyle="1" w:styleId="53FBB7D3E35D4C04833542477E5085EF">
    <w:name w:val="53FBB7D3E35D4C04833542477E5085EF"/>
    <w:rsid w:val="00C108FC"/>
  </w:style>
  <w:style w:type="paragraph" w:customStyle="1" w:styleId="E9015A0DDFA841CF9C5AD7A008464B73">
    <w:name w:val="E9015A0DDFA841CF9C5AD7A008464B73"/>
    <w:rsid w:val="00C108FC"/>
  </w:style>
  <w:style w:type="paragraph" w:customStyle="1" w:styleId="EE05329D47F048C7A658A207EA15726B">
    <w:name w:val="EE05329D47F048C7A658A207EA15726B"/>
    <w:rsid w:val="00C108FC"/>
  </w:style>
  <w:style w:type="paragraph" w:customStyle="1" w:styleId="B3BE7FDED95F448FA7AC661CB4292C71">
    <w:name w:val="B3BE7FDED95F448FA7AC661CB4292C71"/>
    <w:rsid w:val="00C108FC"/>
  </w:style>
  <w:style w:type="paragraph" w:customStyle="1" w:styleId="19FCFC16A43741A49CE00147EBD58619">
    <w:name w:val="19FCFC16A43741A49CE00147EBD58619"/>
    <w:rsid w:val="00C108FC"/>
  </w:style>
  <w:style w:type="paragraph" w:customStyle="1" w:styleId="497B7DE75B57498D83975CB210DCF6C0">
    <w:name w:val="497B7DE75B57498D83975CB210DCF6C0"/>
    <w:rsid w:val="00C108FC"/>
  </w:style>
  <w:style w:type="paragraph" w:customStyle="1" w:styleId="214E4C1C6A044013A3654640F7D79557">
    <w:name w:val="214E4C1C6A044013A3654640F7D79557"/>
    <w:rsid w:val="00C108FC"/>
  </w:style>
  <w:style w:type="paragraph" w:customStyle="1" w:styleId="362AE8B1DF5A46D3B0E4FC3F6DF45CAD">
    <w:name w:val="362AE8B1DF5A46D3B0E4FC3F6DF45CAD"/>
    <w:rsid w:val="00C108FC"/>
  </w:style>
  <w:style w:type="paragraph" w:customStyle="1" w:styleId="2C909215D5E1457086A907F9432818A4">
    <w:name w:val="2C909215D5E1457086A907F9432818A4"/>
    <w:rsid w:val="00C108FC"/>
  </w:style>
  <w:style w:type="paragraph" w:customStyle="1" w:styleId="5D4588DA17E64CA08508C34E732E4C2B">
    <w:name w:val="5D4588DA17E64CA08508C34E732E4C2B"/>
    <w:rsid w:val="00C108FC"/>
  </w:style>
  <w:style w:type="paragraph" w:customStyle="1" w:styleId="2BAEFD3BB2344BF3896F44A18B5C4D86">
    <w:name w:val="2BAEFD3BB2344BF3896F44A18B5C4D86"/>
    <w:rsid w:val="00C108FC"/>
  </w:style>
  <w:style w:type="paragraph" w:customStyle="1" w:styleId="5D0F3C4EED8840EDBBCDA1C3B13CBBD9">
    <w:name w:val="5D0F3C4EED8840EDBBCDA1C3B13CBBD9"/>
    <w:rsid w:val="00C108FC"/>
  </w:style>
  <w:style w:type="paragraph" w:customStyle="1" w:styleId="D8A3EC0B4C8E40B09BC65B669232891A">
    <w:name w:val="D8A3EC0B4C8E40B09BC65B669232891A"/>
    <w:rsid w:val="004B3C2A"/>
  </w:style>
  <w:style w:type="paragraph" w:customStyle="1" w:styleId="9D470C83AEB846EBB2449BAE7495A8C5">
    <w:name w:val="9D470C83AEB846EBB2449BAE7495A8C5"/>
    <w:rsid w:val="004B3C2A"/>
  </w:style>
  <w:style w:type="paragraph" w:customStyle="1" w:styleId="3F15151EE7064C9482BB91A76505DFDE">
    <w:name w:val="3F15151EE7064C9482BB91A76505DFDE"/>
    <w:rsid w:val="004B3C2A"/>
  </w:style>
  <w:style w:type="paragraph" w:customStyle="1" w:styleId="06E26587A8094A5C882BF46023AD4612">
    <w:name w:val="06E26587A8094A5C882BF46023AD4612"/>
    <w:rsid w:val="004B3C2A"/>
  </w:style>
  <w:style w:type="paragraph" w:customStyle="1" w:styleId="9FB9FB8BA27946D7B4326D103A1E21C2">
    <w:name w:val="9FB9FB8BA27946D7B4326D103A1E21C2"/>
    <w:rsid w:val="004B3C2A"/>
  </w:style>
  <w:style w:type="paragraph" w:customStyle="1" w:styleId="E4FB5367E4704227B94CD29BBF09B03E">
    <w:name w:val="E4FB5367E4704227B94CD29BBF09B03E"/>
    <w:rsid w:val="004B3C2A"/>
  </w:style>
  <w:style w:type="paragraph" w:customStyle="1" w:styleId="ABCE886A052C475DBADF5B8774C5A3D8">
    <w:name w:val="ABCE886A052C475DBADF5B8774C5A3D8"/>
    <w:rsid w:val="004B3C2A"/>
  </w:style>
  <w:style w:type="paragraph" w:customStyle="1" w:styleId="E88CB0436FA647EA8483572F3A73F69A">
    <w:name w:val="E88CB0436FA647EA8483572F3A73F69A"/>
    <w:rsid w:val="004B3C2A"/>
  </w:style>
  <w:style w:type="paragraph" w:customStyle="1" w:styleId="A4DBA658D78B494CB362D5BAFAF0F727">
    <w:name w:val="A4DBA658D78B494CB362D5BAFAF0F727"/>
    <w:rsid w:val="004B3C2A"/>
  </w:style>
  <w:style w:type="paragraph" w:customStyle="1" w:styleId="86A693040CAD4ED28307905B7F3163CB">
    <w:name w:val="86A693040CAD4ED28307905B7F3163CB"/>
    <w:rsid w:val="004B3C2A"/>
  </w:style>
  <w:style w:type="paragraph" w:customStyle="1" w:styleId="B2A778F299E74F9F977E8BE1F874D05C">
    <w:name w:val="B2A778F299E74F9F977E8BE1F874D05C"/>
    <w:rsid w:val="004B3C2A"/>
  </w:style>
  <w:style w:type="paragraph" w:customStyle="1" w:styleId="9ABB072BE8BD43938B634FFA91266688">
    <w:name w:val="9ABB072BE8BD43938B634FFA91266688"/>
    <w:rsid w:val="004B3C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C1AD257A904DF683E27CF4169E7F1C">
    <w:name w:val="E0C1AD257A904DF683E27CF4169E7F1C"/>
  </w:style>
  <w:style w:type="paragraph" w:customStyle="1" w:styleId="216D77B905014B71A8046F01ECD456EF">
    <w:name w:val="216D77B905014B71A8046F01ECD456EF"/>
  </w:style>
  <w:style w:type="paragraph" w:customStyle="1" w:styleId="7578E95E6D4B4DA2B1DD1538A6617DCE">
    <w:name w:val="7578E95E6D4B4DA2B1DD1538A6617DCE"/>
  </w:style>
  <w:style w:type="paragraph" w:customStyle="1" w:styleId="95EAD18698694A9CA0FA97219404D040">
    <w:name w:val="95EAD18698694A9CA0FA97219404D040"/>
  </w:style>
  <w:style w:type="character" w:styleId="Emphasis">
    <w:name w:val="Emphasis"/>
    <w:basedOn w:val="DefaultParagraphFont"/>
    <w:uiPriority w:val="2"/>
    <w:unhideWhenUsed/>
    <w:qFormat/>
    <w:rsid w:val="004B3C2A"/>
    <w:rPr>
      <w:color w:val="4F81BD" w:themeColor="accent1"/>
    </w:rPr>
  </w:style>
  <w:style w:type="paragraph" w:customStyle="1" w:styleId="4A2766545EA34AA48E0239F6E4A39775">
    <w:name w:val="4A2766545EA34AA48E0239F6E4A39775"/>
  </w:style>
  <w:style w:type="paragraph" w:customStyle="1" w:styleId="DF0B991F2F6747F690B5B6AC32B7A84C">
    <w:name w:val="DF0B991F2F6747F690B5B6AC32B7A84C"/>
  </w:style>
  <w:style w:type="paragraph" w:customStyle="1" w:styleId="BD5C576C289C4CD88D65A4236710A4E8">
    <w:name w:val="BD5C576C289C4CD88D65A4236710A4E8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CC3D6241C90543898ACAD3B67D14A765">
    <w:name w:val="CC3D6241C90543898ACAD3B67D14A765"/>
  </w:style>
  <w:style w:type="character" w:styleId="PlaceholderText">
    <w:name w:val="Placeholder Text"/>
    <w:basedOn w:val="DefaultParagraphFont"/>
    <w:uiPriority w:val="99"/>
    <w:semiHidden/>
    <w:rsid w:val="004B3C2A"/>
    <w:rPr>
      <w:color w:val="808080"/>
    </w:rPr>
  </w:style>
  <w:style w:type="paragraph" w:customStyle="1" w:styleId="4956B06C1ECB49E1B25F55E19DB9523F">
    <w:name w:val="4956B06C1ECB49E1B25F55E19DB9523F"/>
  </w:style>
  <w:style w:type="paragraph" w:customStyle="1" w:styleId="B9EAF783254B4A97A59DD98F2A36449F">
    <w:name w:val="B9EAF783254B4A97A59DD98F2A36449F"/>
  </w:style>
  <w:style w:type="paragraph" w:customStyle="1" w:styleId="4E177043FCA84C8888B543B7EB177BB6">
    <w:name w:val="4E177043FCA84C8888B543B7EB177BB6"/>
  </w:style>
  <w:style w:type="paragraph" w:customStyle="1" w:styleId="DBDCD12D762E4DB6A2B0A58226A1AF3D">
    <w:name w:val="DBDCD12D762E4DB6A2B0A58226A1AF3D"/>
  </w:style>
  <w:style w:type="paragraph" w:customStyle="1" w:styleId="6DEFD09941C642B7BC5F2CDF4B7B32DD">
    <w:name w:val="6DEFD09941C642B7BC5F2CDF4B7B32DD"/>
  </w:style>
  <w:style w:type="paragraph" w:customStyle="1" w:styleId="C50468D80DE74C26BF1845BCF05E6747">
    <w:name w:val="C50468D80DE74C26BF1845BCF05E6747"/>
  </w:style>
  <w:style w:type="paragraph" w:customStyle="1" w:styleId="7A88627704B94026B0EBFD4BB6CF3B31">
    <w:name w:val="7A88627704B94026B0EBFD4BB6CF3B31"/>
  </w:style>
  <w:style w:type="paragraph" w:customStyle="1" w:styleId="A072CAD6CFEC45758A358CFDFF2A8C97">
    <w:name w:val="A072CAD6CFEC45758A358CFDFF2A8C97"/>
  </w:style>
  <w:style w:type="paragraph" w:customStyle="1" w:styleId="4334D525538747C89BB115ADFAA2F779">
    <w:name w:val="4334D525538747C89BB115ADFAA2F779"/>
  </w:style>
  <w:style w:type="paragraph" w:customStyle="1" w:styleId="F33AE7ED17904CF09DD904098CC6BB68">
    <w:name w:val="F33AE7ED17904CF09DD904098CC6BB68"/>
  </w:style>
  <w:style w:type="paragraph" w:customStyle="1" w:styleId="E5CED3271E05492C83E899C9C2649258">
    <w:name w:val="E5CED3271E05492C83E899C9C2649258"/>
  </w:style>
  <w:style w:type="paragraph" w:customStyle="1" w:styleId="C4C6A1EC02BA4050A2B433EF584D5F15">
    <w:name w:val="C4C6A1EC02BA4050A2B433EF584D5F15"/>
    <w:rsid w:val="00C108FC"/>
  </w:style>
  <w:style w:type="paragraph" w:customStyle="1" w:styleId="2FFE4993A6A3491EA7674F5E1EA61C69">
    <w:name w:val="2FFE4993A6A3491EA7674F5E1EA61C69"/>
    <w:rsid w:val="00C108FC"/>
  </w:style>
  <w:style w:type="paragraph" w:customStyle="1" w:styleId="D9CACC0D347B4360A8422DF86923A9CD">
    <w:name w:val="D9CACC0D347B4360A8422DF86923A9CD"/>
    <w:rsid w:val="00C108FC"/>
  </w:style>
  <w:style w:type="paragraph" w:customStyle="1" w:styleId="8352627FCCB746F8B5316DC7A9470F6F">
    <w:name w:val="8352627FCCB746F8B5316DC7A9470F6F"/>
    <w:rsid w:val="00C108FC"/>
  </w:style>
  <w:style w:type="paragraph" w:customStyle="1" w:styleId="53FBB7D3E35D4C04833542477E5085EF">
    <w:name w:val="53FBB7D3E35D4C04833542477E5085EF"/>
    <w:rsid w:val="00C108FC"/>
  </w:style>
  <w:style w:type="paragraph" w:customStyle="1" w:styleId="E9015A0DDFA841CF9C5AD7A008464B73">
    <w:name w:val="E9015A0DDFA841CF9C5AD7A008464B73"/>
    <w:rsid w:val="00C108FC"/>
  </w:style>
  <w:style w:type="paragraph" w:customStyle="1" w:styleId="EE05329D47F048C7A658A207EA15726B">
    <w:name w:val="EE05329D47F048C7A658A207EA15726B"/>
    <w:rsid w:val="00C108FC"/>
  </w:style>
  <w:style w:type="paragraph" w:customStyle="1" w:styleId="B3BE7FDED95F448FA7AC661CB4292C71">
    <w:name w:val="B3BE7FDED95F448FA7AC661CB4292C71"/>
    <w:rsid w:val="00C108FC"/>
  </w:style>
  <w:style w:type="paragraph" w:customStyle="1" w:styleId="19FCFC16A43741A49CE00147EBD58619">
    <w:name w:val="19FCFC16A43741A49CE00147EBD58619"/>
    <w:rsid w:val="00C108FC"/>
  </w:style>
  <w:style w:type="paragraph" w:customStyle="1" w:styleId="497B7DE75B57498D83975CB210DCF6C0">
    <w:name w:val="497B7DE75B57498D83975CB210DCF6C0"/>
    <w:rsid w:val="00C108FC"/>
  </w:style>
  <w:style w:type="paragraph" w:customStyle="1" w:styleId="214E4C1C6A044013A3654640F7D79557">
    <w:name w:val="214E4C1C6A044013A3654640F7D79557"/>
    <w:rsid w:val="00C108FC"/>
  </w:style>
  <w:style w:type="paragraph" w:customStyle="1" w:styleId="362AE8B1DF5A46D3B0E4FC3F6DF45CAD">
    <w:name w:val="362AE8B1DF5A46D3B0E4FC3F6DF45CAD"/>
    <w:rsid w:val="00C108FC"/>
  </w:style>
  <w:style w:type="paragraph" w:customStyle="1" w:styleId="2C909215D5E1457086A907F9432818A4">
    <w:name w:val="2C909215D5E1457086A907F9432818A4"/>
    <w:rsid w:val="00C108FC"/>
  </w:style>
  <w:style w:type="paragraph" w:customStyle="1" w:styleId="5D4588DA17E64CA08508C34E732E4C2B">
    <w:name w:val="5D4588DA17E64CA08508C34E732E4C2B"/>
    <w:rsid w:val="00C108FC"/>
  </w:style>
  <w:style w:type="paragraph" w:customStyle="1" w:styleId="2BAEFD3BB2344BF3896F44A18B5C4D86">
    <w:name w:val="2BAEFD3BB2344BF3896F44A18B5C4D86"/>
    <w:rsid w:val="00C108FC"/>
  </w:style>
  <w:style w:type="paragraph" w:customStyle="1" w:styleId="5D0F3C4EED8840EDBBCDA1C3B13CBBD9">
    <w:name w:val="5D0F3C4EED8840EDBBCDA1C3B13CBBD9"/>
    <w:rsid w:val="00C108FC"/>
  </w:style>
  <w:style w:type="paragraph" w:customStyle="1" w:styleId="D8A3EC0B4C8E40B09BC65B669232891A">
    <w:name w:val="D8A3EC0B4C8E40B09BC65B669232891A"/>
    <w:rsid w:val="004B3C2A"/>
  </w:style>
  <w:style w:type="paragraph" w:customStyle="1" w:styleId="9D470C83AEB846EBB2449BAE7495A8C5">
    <w:name w:val="9D470C83AEB846EBB2449BAE7495A8C5"/>
    <w:rsid w:val="004B3C2A"/>
  </w:style>
  <w:style w:type="paragraph" w:customStyle="1" w:styleId="3F15151EE7064C9482BB91A76505DFDE">
    <w:name w:val="3F15151EE7064C9482BB91A76505DFDE"/>
    <w:rsid w:val="004B3C2A"/>
  </w:style>
  <w:style w:type="paragraph" w:customStyle="1" w:styleId="06E26587A8094A5C882BF46023AD4612">
    <w:name w:val="06E26587A8094A5C882BF46023AD4612"/>
    <w:rsid w:val="004B3C2A"/>
  </w:style>
  <w:style w:type="paragraph" w:customStyle="1" w:styleId="9FB9FB8BA27946D7B4326D103A1E21C2">
    <w:name w:val="9FB9FB8BA27946D7B4326D103A1E21C2"/>
    <w:rsid w:val="004B3C2A"/>
  </w:style>
  <w:style w:type="paragraph" w:customStyle="1" w:styleId="E4FB5367E4704227B94CD29BBF09B03E">
    <w:name w:val="E4FB5367E4704227B94CD29BBF09B03E"/>
    <w:rsid w:val="004B3C2A"/>
  </w:style>
  <w:style w:type="paragraph" w:customStyle="1" w:styleId="ABCE886A052C475DBADF5B8774C5A3D8">
    <w:name w:val="ABCE886A052C475DBADF5B8774C5A3D8"/>
    <w:rsid w:val="004B3C2A"/>
  </w:style>
  <w:style w:type="paragraph" w:customStyle="1" w:styleId="E88CB0436FA647EA8483572F3A73F69A">
    <w:name w:val="E88CB0436FA647EA8483572F3A73F69A"/>
    <w:rsid w:val="004B3C2A"/>
  </w:style>
  <w:style w:type="paragraph" w:customStyle="1" w:styleId="A4DBA658D78B494CB362D5BAFAF0F727">
    <w:name w:val="A4DBA658D78B494CB362D5BAFAF0F727"/>
    <w:rsid w:val="004B3C2A"/>
  </w:style>
  <w:style w:type="paragraph" w:customStyle="1" w:styleId="86A693040CAD4ED28307905B7F3163CB">
    <w:name w:val="86A693040CAD4ED28307905B7F3163CB"/>
    <w:rsid w:val="004B3C2A"/>
  </w:style>
  <w:style w:type="paragraph" w:customStyle="1" w:styleId="B2A778F299E74F9F977E8BE1F874D05C">
    <w:name w:val="B2A778F299E74F9F977E8BE1F874D05C"/>
    <w:rsid w:val="004B3C2A"/>
  </w:style>
  <w:style w:type="paragraph" w:customStyle="1" w:styleId="9ABB072BE8BD43938B634FFA91266688">
    <w:name w:val="9ABB072BE8BD43938B634FFA91266688"/>
    <w:rsid w:val="004B3C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3rd </CompanyAddress>
  <CompanyPhone>+91 9481753561</CompanyPhone>
  <CompanyFax/>
  <CompanyEmail>vaishak93@gmail.com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TS102835057.dotx</Template>
  <TotalTime>4631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Vaishak Salin</dc:creator>
  <cp:lastModifiedBy>Admin</cp:lastModifiedBy>
  <cp:revision>16</cp:revision>
  <cp:lastPrinted>2014-08-26T18:42:00Z</cp:lastPrinted>
  <dcterms:created xsi:type="dcterms:W3CDTF">2013-11-09T15:01:00Z</dcterms:created>
  <dcterms:modified xsi:type="dcterms:W3CDTF">2014-08-26T18:43:00Z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